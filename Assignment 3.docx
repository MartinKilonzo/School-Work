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45FD8" w:rsidP="002C4B2E">
      <w:pPr>
        <w:pStyle w:val="ListParagraph"/>
        <w:numPr>
          <w:ilvl w:val="0"/>
          <w:numId w:val="27"/>
        </w:numPr>
      </w:pPr>
      <w:r>
        <w:t>See P1</w:t>
      </w:r>
    </w:p>
    <w:p w:rsidR="00962C0F" w:rsidRDefault="00645FD8" w:rsidP="00645FD8">
      <w:pPr>
        <w:pStyle w:val="ListParagraph"/>
        <w:numPr>
          <w:ilvl w:val="0"/>
          <w:numId w:val="27"/>
        </w:numPr>
      </w:pPr>
      <w:r>
        <w:t xml:space="preserve"> </w:t>
      </w:r>
    </w:p>
    <w:p w:rsidR="006410B3" w:rsidRPr="006410B3" w:rsidRDefault="006410B3" w:rsidP="00DD22BC">
      <w:pPr>
        <w:pStyle w:val="Code"/>
      </w:pPr>
      <w:r w:rsidRPr="006410B3">
        <w:t>$ ./P1.exe ../../Texts/Novels/DostoevskyKaramazov.txt 0.5</w:t>
      </w:r>
    </w:p>
    <w:p w:rsidR="00645FD8" w:rsidRPr="00645FD8" w:rsidRDefault="00645FD8" w:rsidP="00DD22BC">
      <w:pPr>
        <w:pStyle w:val="Code"/>
      </w:pPr>
      <w:r w:rsidRPr="00645FD8">
        <w:t>the, 15173</w:t>
      </w:r>
    </w:p>
    <w:p w:rsidR="00645FD8" w:rsidRPr="00645FD8" w:rsidRDefault="00645FD8" w:rsidP="00DD22BC">
      <w:pPr>
        <w:pStyle w:val="Code"/>
      </w:pPr>
      <w:r w:rsidRPr="006410B3">
        <w:rPr>
          <w:rStyle w:val="CodeChar"/>
        </w:rPr>
        <w:t>and,</w:t>
      </w:r>
      <w:r w:rsidRPr="00645FD8">
        <w:t xml:space="preserve"> 11436</w:t>
      </w:r>
    </w:p>
    <w:p w:rsidR="00645FD8" w:rsidRPr="00645FD8" w:rsidRDefault="00645FD8" w:rsidP="00DD22BC">
      <w:pPr>
        <w:pStyle w:val="Code"/>
      </w:pPr>
      <w:r w:rsidRPr="00645FD8">
        <w:t>to, 9528</w:t>
      </w:r>
    </w:p>
    <w:p w:rsidR="00645FD8" w:rsidRPr="00645FD8" w:rsidRDefault="00645FD8" w:rsidP="00DD22BC">
      <w:pPr>
        <w:pStyle w:val="Code"/>
      </w:pPr>
      <w:r w:rsidRPr="00645FD8">
        <w:t>he, 8149</w:t>
      </w:r>
    </w:p>
    <w:p w:rsidR="00645FD8" w:rsidRPr="00645FD8" w:rsidRDefault="00645FD8" w:rsidP="00DD22BC">
      <w:pPr>
        <w:pStyle w:val="Code"/>
      </w:pPr>
      <w:r w:rsidRPr="00645FD8">
        <w:t>i, 7995</w:t>
      </w:r>
    </w:p>
    <w:p w:rsidR="00645FD8" w:rsidRPr="00645FD8" w:rsidRDefault="00645FD8" w:rsidP="00DD22BC">
      <w:pPr>
        <w:pStyle w:val="Code"/>
      </w:pPr>
      <w:r w:rsidRPr="00645FD8">
        <w:t>of, 7281</w:t>
      </w:r>
    </w:p>
    <w:p w:rsidR="00645FD8" w:rsidRPr="00645FD8" w:rsidRDefault="00645FD8" w:rsidP="00DD22BC">
      <w:pPr>
        <w:pStyle w:val="Code"/>
      </w:pPr>
      <w:r w:rsidRPr="00645FD8">
        <w:t>a, 6804</w:t>
      </w:r>
    </w:p>
    <w:p w:rsidR="00645FD8" w:rsidRPr="00645FD8" w:rsidRDefault="00645FD8" w:rsidP="00DD22BC">
      <w:pPr>
        <w:pStyle w:val="Code"/>
      </w:pPr>
      <w:r w:rsidRPr="00645FD8">
        <w:t>you, 6305</w:t>
      </w:r>
    </w:p>
    <w:p w:rsidR="00645FD8" w:rsidRPr="00645FD8" w:rsidRDefault="00645FD8" w:rsidP="00DD22BC">
      <w:pPr>
        <w:pStyle w:val="Code"/>
      </w:pPr>
      <w:r w:rsidRPr="00645FD8">
        <w:t>that, 6177</w:t>
      </w:r>
    </w:p>
    <w:p w:rsidR="00645FD8" w:rsidRPr="00645FD8" w:rsidRDefault="00645FD8" w:rsidP="00DD22BC">
      <w:pPr>
        <w:pStyle w:val="Code"/>
      </w:pPr>
      <w:r w:rsidRPr="00645FD8">
        <w:t>it, 5852</w:t>
      </w:r>
    </w:p>
    <w:p w:rsidR="00645FD8" w:rsidRPr="00645FD8" w:rsidRDefault="00645FD8" w:rsidP="00DD22BC">
      <w:pPr>
        <w:pStyle w:val="Code"/>
      </w:pPr>
      <w:r w:rsidRPr="00645FD8">
        <w:t>in, 5514</w:t>
      </w:r>
    </w:p>
    <w:p w:rsidR="00645FD8" w:rsidRPr="00645FD8" w:rsidRDefault="00645FD8" w:rsidP="00DD22BC">
      <w:pPr>
        <w:pStyle w:val="Code"/>
      </w:pPr>
      <w:r w:rsidRPr="00645FD8">
        <w:t>was, 4776</w:t>
      </w:r>
    </w:p>
    <w:p w:rsidR="00645FD8" w:rsidRPr="00645FD8" w:rsidRDefault="00645FD8" w:rsidP="00DD22BC">
      <w:pPr>
        <w:pStyle w:val="Code"/>
      </w:pPr>
      <w:r w:rsidRPr="00645FD8">
        <w:t>his, 4345</w:t>
      </w:r>
    </w:p>
    <w:p w:rsidR="00645FD8" w:rsidRPr="00645FD8" w:rsidRDefault="00645FD8" w:rsidP="00DD22BC">
      <w:pPr>
        <w:pStyle w:val="Code"/>
      </w:pPr>
      <w:r w:rsidRPr="00645FD8">
        <w:t>s, 3480</w:t>
      </w:r>
    </w:p>
    <w:p w:rsidR="00645FD8" w:rsidRPr="00645FD8" w:rsidRDefault="00645FD8" w:rsidP="00DD22BC">
      <w:pPr>
        <w:pStyle w:val="Code"/>
      </w:pPr>
      <w:r w:rsidRPr="00645FD8">
        <w:t>for, 3471</w:t>
      </w:r>
    </w:p>
    <w:p w:rsidR="00645FD8" w:rsidRPr="00645FD8" w:rsidRDefault="00645FD8" w:rsidP="00DD22BC">
      <w:pPr>
        <w:pStyle w:val="Code"/>
      </w:pPr>
      <w:r w:rsidRPr="00645FD8">
        <w:t>him, 3377</w:t>
      </w:r>
    </w:p>
    <w:p w:rsidR="00645FD8" w:rsidRPr="00645FD8" w:rsidRDefault="00645FD8" w:rsidP="00DD22BC">
      <w:pPr>
        <w:pStyle w:val="Code"/>
      </w:pPr>
      <w:r w:rsidRPr="00645FD8">
        <w:t>but, 3267</w:t>
      </w:r>
    </w:p>
    <w:p w:rsidR="00645FD8" w:rsidRPr="00645FD8" w:rsidRDefault="00645FD8" w:rsidP="00DD22BC">
      <w:pPr>
        <w:pStyle w:val="Code"/>
      </w:pPr>
      <w:r w:rsidRPr="00645FD8">
        <w:t>at, 3004</w:t>
      </w:r>
    </w:p>
    <w:p w:rsidR="00645FD8" w:rsidRPr="00645FD8" w:rsidRDefault="00645FD8" w:rsidP="00DD22BC">
      <w:pPr>
        <w:pStyle w:val="Code"/>
      </w:pPr>
      <w:r w:rsidRPr="00645FD8">
        <w:t>with, 2986</w:t>
      </w:r>
    </w:p>
    <w:p w:rsidR="00645FD8" w:rsidRPr="00645FD8" w:rsidRDefault="00645FD8" w:rsidP="00DD22BC">
      <w:pPr>
        <w:pStyle w:val="Code"/>
      </w:pPr>
      <w:r w:rsidRPr="00645FD8">
        <w:t>not, 2907</w:t>
      </w:r>
    </w:p>
    <w:p w:rsidR="00645FD8" w:rsidRPr="00645FD8" w:rsidRDefault="00645FD8" w:rsidP="00DD22BC">
      <w:pPr>
        <w:pStyle w:val="Code"/>
      </w:pPr>
      <w:r w:rsidRPr="00645FD8">
        <w:t>had, 2854</w:t>
      </w:r>
    </w:p>
    <w:p w:rsidR="00645FD8" w:rsidRPr="00645FD8" w:rsidRDefault="00645FD8" w:rsidP="00DD22BC">
      <w:pPr>
        <w:pStyle w:val="Code"/>
      </w:pPr>
      <w:r w:rsidRPr="00645FD8">
        <w:t>is, 2433</w:t>
      </w:r>
    </w:p>
    <w:p w:rsidR="00645FD8" w:rsidRPr="00645FD8" w:rsidRDefault="00645FD8" w:rsidP="00DD22BC">
      <w:pPr>
        <w:pStyle w:val="Code"/>
      </w:pPr>
      <w:r w:rsidRPr="00645FD8">
        <w:t>on, 2334</w:t>
      </w:r>
    </w:p>
    <w:p w:rsidR="00645FD8" w:rsidRPr="00645FD8" w:rsidRDefault="00645FD8" w:rsidP="00DD22BC">
      <w:pPr>
        <w:pStyle w:val="Code"/>
      </w:pPr>
      <w:r w:rsidRPr="00645FD8">
        <w:t>me, 2292</w:t>
      </w:r>
    </w:p>
    <w:p w:rsidR="00645FD8" w:rsidRPr="00645FD8" w:rsidRDefault="00645FD8" w:rsidP="00DD22BC">
      <w:pPr>
        <w:pStyle w:val="Code"/>
      </w:pPr>
      <w:r w:rsidRPr="00645FD8">
        <w:t>all, 2196</w:t>
      </w:r>
    </w:p>
    <w:p w:rsidR="00645FD8" w:rsidRPr="00645FD8" w:rsidRDefault="00645FD8" w:rsidP="00DD22BC">
      <w:pPr>
        <w:pStyle w:val="Code"/>
      </w:pPr>
      <w:r w:rsidRPr="00645FD8">
        <w:t>as, 2132</w:t>
      </w:r>
    </w:p>
    <w:p w:rsidR="00645FD8" w:rsidRPr="00645FD8" w:rsidRDefault="00645FD8" w:rsidP="00DD22BC">
      <w:pPr>
        <w:pStyle w:val="Code"/>
      </w:pPr>
      <w:r w:rsidRPr="00645FD8">
        <w:t>t, 2108</w:t>
      </w:r>
    </w:p>
    <w:p w:rsidR="00645FD8" w:rsidRPr="00645FD8" w:rsidRDefault="00645FD8" w:rsidP="00DD22BC">
      <w:pPr>
        <w:pStyle w:val="Code"/>
      </w:pPr>
      <w:r w:rsidRPr="00645FD8">
        <w:t>have, 1983</w:t>
      </w:r>
    </w:p>
    <w:p w:rsidR="00645FD8" w:rsidRPr="00645FD8" w:rsidRDefault="00645FD8" w:rsidP="00DD22BC">
      <w:pPr>
        <w:pStyle w:val="Code"/>
      </w:pPr>
      <w:r w:rsidRPr="00645FD8">
        <w:t>her, 1885</w:t>
      </w:r>
    </w:p>
    <w:p w:rsidR="00645FD8" w:rsidRPr="00645FD8" w:rsidRDefault="00645FD8" w:rsidP="00DD22BC">
      <w:pPr>
        <w:pStyle w:val="Code"/>
      </w:pPr>
      <w:r w:rsidRPr="00645FD8">
        <w:t>be, 1874</w:t>
      </w:r>
    </w:p>
    <w:p w:rsidR="00645FD8" w:rsidRPr="00645FD8" w:rsidRDefault="00645FD8" w:rsidP="00DD22BC">
      <w:pPr>
        <w:pStyle w:val="Code"/>
      </w:pPr>
      <w:r w:rsidRPr="00645FD8">
        <w:t>she, 1784</w:t>
      </w:r>
    </w:p>
    <w:p w:rsidR="00645FD8" w:rsidRPr="00645FD8" w:rsidRDefault="00645FD8" w:rsidP="00DD22BC">
      <w:pPr>
        <w:pStyle w:val="Code"/>
      </w:pPr>
      <w:r w:rsidRPr="00645FD8">
        <w:t>what, 1743</w:t>
      </w:r>
    </w:p>
    <w:p w:rsidR="00645FD8" w:rsidRPr="00645FD8" w:rsidRDefault="00645FD8" w:rsidP="00DD22BC">
      <w:pPr>
        <w:pStyle w:val="Code"/>
      </w:pPr>
      <w:r w:rsidRPr="00645FD8">
        <w:t>so, 1705</w:t>
      </w:r>
    </w:p>
    <w:p w:rsidR="00645FD8" w:rsidRPr="00645FD8" w:rsidRDefault="00645FD8" w:rsidP="00DD22BC">
      <w:pPr>
        <w:pStyle w:val="Code"/>
      </w:pPr>
      <w:r w:rsidRPr="00645FD8">
        <w:t>my, 1691</w:t>
      </w:r>
    </w:p>
    <w:p w:rsidR="00645FD8" w:rsidRPr="00645FD8" w:rsidRDefault="00645FD8" w:rsidP="00DD22BC">
      <w:pPr>
        <w:pStyle w:val="Code"/>
      </w:pPr>
      <w:r w:rsidRPr="00645FD8">
        <w:t>one, 1603</w:t>
      </w:r>
    </w:p>
    <w:p w:rsidR="00645FD8" w:rsidRPr="00645FD8" w:rsidRDefault="00645FD8" w:rsidP="00DD22BC">
      <w:pPr>
        <w:pStyle w:val="Code"/>
      </w:pPr>
      <w:r w:rsidRPr="00645FD8">
        <w:t>from, 1486</w:t>
      </w:r>
    </w:p>
    <w:p w:rsidR="00645FD8" w:rsidRPr="00645FD8" w:rsidRDefault="00645FD8" w:rsidP="00DD22BC">
      <w:pPr>
        <w:pStyle w:val="Code"/>
      </w:pPr>
      <w:r w:rsidRPr="00645FD8">
        <w:t>there, 1357</w:t>
      </w:r>
    </w:p>
    <w:p w:rsidR="00645FD8" w:rsidRPr="00645FD8" w:rsidRDefault="00645FD8" w:rsidP="00DD22BC">
      <w:pPr>
        <w:pStyle w:val="Code"/>
      </w:pPr>
      <w:r w:rsidRPr="00645FD8">
        <w:t>they, 1310</w:t>
      </w:r>
    </w:p>
    <w:p w:rsidR="00645FD8" w:rsidRPr="00645FD8" w:rsidRDefault="00645FD8" w:rsidP="00DD22BC">
      <w:pPr>
        <w:pStyle w:val="Code"/>
      </w:pPr>
      <w:r w:rsidRPr="00645FD8">
        <w:t>alyosha, 1243</w:t>
      </w:r>
    </w:p>
    <w:p w:rsidR="00645FD8" w:rsidRPr="00645FD8" w:rsidRDefault="00645FD8" w:rsidP="00DD22BC">
      <w:pPr>
        <w:pStyle w:val="Code"/>
      </w:pPr>
      <w:r w:rsidRPr="00645FD8">
        <w:t>this, 1241</w:t>
      </w:r>
    </w:p>
    <w:p w:rsidR="00645FD8" w:rsidRPr="00645FD8" w:rsidRDefault="00645FD8" w:rsidP="00DD22BC">
      <w:pPr>
        <w:pStyle w:val="Code"/>
      </w:pPr>
      <w:r w:rsidRPr="00645FD8">
        <w:t>are, 1222</w:t>
      </w:r>
    </w:p>
    <w:p w:rsidR="00645FD8" w:rsidRPr="00645FD8" w:rsidRDefault="00645FD8" w:rsidP="00DD22BC">
      <w:pPr>
        <w:pStyle w:val="Code"/>
      </w:pPr>
      <w:r w:rsidRPr="00645FD8">
        <w:t>by, 1205</w:t>
      </w:r>
    </w:p>
    <w:p w:rsidR="00645FD8" w:rsidRPr="00645FD8" w:rsidRDefault="00645FD8" w:rsidP="00DD22BC">
      <w:pPr>
        <w:pStyle w:val="Code"/>
      </w:pPr>
      <w:r w:rsidRPr="00645FD8">
        <w:lastRenderedPageBreak/>
        <w:t>no, 1205</w:t>
      </w:r>
    </w:p>
    <w:p w:rsidR="00645FD8" w:rsidRPr="00645FD8" w:rsidRDefault="00645FD8" w:rsidP="00DD22BC">
      <w:pPr>
        <w:pStyle w:val="Code"/>
      </w:pPr>
      <w:r w:rsidRPr="00645FD8">
        <w:t>will, 1168</w:t>
      </w:r>
    </w:p>
    <w:p w:rsidR="00645FD8" w:rsidRPr="00645FD8" w:rsidRDefault="00645FD8" w:rsidP="00DD22BC">
      <w:pPr>
        <w:pStyle w:val="Code"/>
      </w:pPr>
      <w:r w:rsidRPr="00645FD8">
        <w:t>if, 1162</w:t>
      </w:r>
    </w:p>
    <w:p w:rsidR="00645FD8" w:rsidRPr="00645FD8" w:rsidRDefault="00645FD8" w:rsidP="00DD22BC">
      <w:pPr>
        <w:pStyle w:val="Code"/>
      </w:pPr>
      <w:r w:rsidRPr="00645FD8">
        <w:t>been, 1105</w:t>
      </w:r>
    </w:p>
    <w:p w:rsidR="00645FD8" w:rsidRPr="00645FD8" w:rsidRDefault="00645FD8" w:rsidP="00DD22BC">
      <w:pPr>
        <w:pStyle w:val="Code"/>
      </w:pPr>
      <w:r w:rsidRPr="00645FD8">
        <w:t>would, 1102</w:t>
      </w:r>
    </w:p>
    <w:p w:rsidR="00645FD8" w:rsidRPr="00645FD8" w:rsidRDefault="00645FD8" w:rsidP="00DD22BC">
      <w:pPr>
        <w:pStyle w:val="Code"/>
      </w:pPr>
      <w:r w:rsidRPr="00645FD8">
        <w:t>up, 1091</w:t>
      </w:r>
    </w:p>
    <w:p w:rsidR="00645FD8" w:rsidRPr="00645FD8" w:rsidRDefault="00645FD8" w:rsidP="00DD22BC">
      <w:pPr>
        <w:pStyle w:val="Code"/>
      </w:pPr>
      <w:r w:rsidRPr="00645FD8">
        <w:t>your, 1064</w:t>
      </w:r>
    </w:p>
    <w:p w:rsidR="00645FD8" w:rsidRPr="00645FD8" w:rsidRDefault="00645FD8" w:rsidP="00DD22BC">
      <w:pPr>
        <w:pStyle w:val="Code"/>
      </w:pPr>
      <w:r w:rsidRPr="00645FD8">
        <w:t>only, 1055</w:t>
      </w:r>
    </w:p>
    <w:p w:rsidR="00645FD8" w:rsidRPr="00645FD8" w:rsidRDefault="00645FD8" w:rsidP="00DD22BC">
      <w:pPr>
        <w:pStyle w:val="Code"/>
      </w:pPr>
      <w:r w:rsidRPr="00645FD8">
        <w:t>were, 1000</w:t>
      </w:r>
    </w:p>
    <w:p w:rsidR="00645FD8" w:rsidRPr="00645FD8" w:rsidRDefault="00645FD8" w:rsidP="00DD22BC">
      <w:pPr>
        <w:pStyle w:val="Code"/>
      </w:pPr>
      <w:r w:rsidRPr="00645FD8">
        <w:t>said, 995</w:t>
      </w:r>
    </w:p>
    <w:p w:rsidR="00645FD8" w:rsidRPr="00645FD8" w:rsidRDefault="00645FD8" w:rsidP="00DD22BC">
      <w:pPr>
        <w:pStyle w:val="Code"/>
      </w:pPr>
      <w:r w:rsidRPr="00645FD8">
        <w:t>them, 987</w:t>
      </w:r>
    </w:p>
    <w:p w:rsidR="00645FD8" w:rsidRPr="00645FD8" w:rsidRDefault="00645FD8" w:rsidP="00DD22BC">
      <w:pPr>
        <w:pStyle w:val="Code"/>
      </w:pPr>
      <w:r w:rsidRPr="00645FD8">
        <w:t>out, 959</w:t>
      </w:r>
    </w:p>
    <w:p w:rsidR="00645FD8" w:rsidRPr="00645FD8" w:rsidRDefault="00645FD8" w:rsidP="00DD22BC">
      <w:pPr>
        <w:pStyle w:val="Code"/>
      </w:pPr>
      <w:r w:rsidRPr="00645FD8">
        <w:t>an, 943</w:t>
      </w:r>
    </w:p>
    <w:p w:rsidR="00645FD8" w:rsidRPr="00645FD8" w:rsidRDefault="00645FD8" w:rsidP="00DD22BC">
      <w:pPr>
        <w:pStyle w:val="Code"/>
      </w:pPr>
      <w:r w:rsidRPr="00645FD8">
        <w:t>now, 927</w:t>
      </w:r>
    </w:p>
    <w:p w:rsidR="00645FD8" w:rsidRPr="00645FD8" w:rsidRDefault="00645FD8" w:rsidP="00DD22BC">
      <w:pPr>
        <w:pStyle w:val="Code"/>
      </w:pPr>
      <w:r w:rsidRPr="00645FD8">
        <w:t>mitya, 917</w:t>
      </w:r>
    </w:p>
    <w:p w:rsidR="00645FD8" w:rsidRPr="00645FD8" w:rsidRDefault="00645FD8" w:rsidP="00DD22BC">
      <w:pPr>
        <w:pStyle w:val="Code"/>
      </w:pPr>
      <w:r w:rsidRPr="00645FD8">
        <w:t>man, 908</w:t>
      </w:r>
    </w:p>
    <w:p w:rsidR="00645FD8" w:rsidRPr="00645FD8" w:rsidRDefault="00645FD8" w:rsidP="00DD22BC">
      <w:pPr>
        <w:pStyle w:val="Code"/>
      </w:pPr>
      <w:r w:rsidRPr="00645FD8">
        <w:t>who, 898</w:t>
      </w:r>
    </w:p>
    <w:p w:rsidR="00645FD8" w:rsidRPr="00645FD8" w:rsidRDefault="00645FD8" w:rsidP="00DD22BC">
      <w:pPr>
        <w:pStyle w:val="Code"/>
      </w:pPr>
      <w:r w:rsidRPr="00645FD8">
        <w:t>do, 866</w:t>
      </w:r>
    </w:p>
    <w:p w:rsidR="00645FD8" w:rsidRPr="00645FD8" w:rsidRDefault="00645FD8" w:rsidP="00DD22BC">
      <w:pPr>
        <w:pStyle w:val="Code"/>
      </w:pPr>
      <w:r w:rsidRPr="00645FD8">
        <w:t>50.0261 %</w:t>
      </w:r>
    </w:p>
    <w:p w:rsidR="00645FD8" w:rsidRDefault="00645FD8" w:rsidP="00645FD8">
      <w:pPr>
        <w:pStyle w:val="ListParagraph"/>
      </w:pPr>
      <w:r>
        <w:t>60 words are necessary for understanding 50% of the text, representing 0.5% of the language.</w:t>
      </w:r>
    </w:p>
    <w:p w:rsidR="00DD22BC" w:rsidRDefault="00DD22BC" w:rsidP="00645FD8">
      <w:pPr>
        <w:pStyle w:val="ListParagraph"/>
      </w:pPr>
    </w:p>
    <w:p w:rsidR="00DD22BC" w:rsidRDefault="00DD22BC" w:rsidP="00DD22BC">
      <w:pPr>
        <w:pStyle w:val="Code"/>
      </w:pPr>
      <w:r>
        <w:t>$ ./P1.exe ../../Texts/Novels/DrSeuss.txt 0.5</w:t>
      </w:r>
    </w:p>
    <w:p w:rsidR="00DD22BC" w:rsidRDefault="00DD22BC" w:rsidP="00DD22BC">
      <w:pPr>
        <w:pStyle w:val="Code"/>
      </w:pPr>
      <w:r>
        <w:t>the, 89</w:t>
      </w:r>
    </w:p>
    <w:p w:rsidR="00DD22BC" w:rsidRDefault="00DD22BC" w:rsidP="00DD22BC">
      <w:pPr>
        <w:pStyle w:val="Code"/>
      </w:pPr>
      <w:r>
        <w:t>and, 66</w:t>
      </w:r>
    </w:p>
    <w:p w:rsidR="00DD22BC" w:rsidRDefault="00DD22BC" w:rsidP="00DD22BC">
      <w:pPr>
        <w:pStyle w:val="Code"/>
      </w:pPr>
      <w:r>
        <w:t>i, 62</w:t>
      </w:r>
    </w:p>
    <w:p w:rsidR="00DD22BC" w:rsidRDefault="00DD22BC" w:rsidP="00DD22BC">
      <w:pPr>
        <w:pStyle w:val="Code"/>
      </w:pPr>
      <w:r>
        <w:t>of, 45</w:t>
      </w:r>
    </w:p>
    <w:p w:rsidR="00DD22BC" w:rsidRDefault="00DD22BC" w:rsidP="00DD22BC">
      <w:pPr>
        <w:pStyle w:val="Code"/>
      </w:pPr>
      <w:r>
        <w:t>a, 41</w:t>
      </w:r>
    </w:p>
    <w:p w:rsidR="00DD22BC" w:rsidRDefault="00DD22BC" w:rsidP="00DD22BC">
      <w:pPr>
        <w:pStyle w:val="Code"/>
      </w:pPr>
      <w:r>
        <w:t>king, 32</w:t>
      </w:r>
    </w:p>
    <w:p w:rsidR="00DD22BC" w:rsidRDefault="00DD22BC" w:rsidP="00DD22BC">
      <w:pPr>
        <w:pStyle w:val="Code"/>
      </w:pPr>
      <w:r>
        <w:t>that, 31</w:t>
      </w:r>
    </w:p>
    <w:p w:rsidR="00DD22BC" w:rsidRDefault="00DD22BC" w:rsidP="00DD22BC">
      <w:pPr>
        <w:pStyle w:val="Code"/>
      </w:pPr>
      <w:r>
        <w:t>he, 23</w:t>
      </w:r>
    </w:p>
    <w:p w:rsidR="00DD22BC" w:rsidRDefault="00DD22BC" w:rsidP="00DD22BC">
      <w:pPr>
        <w:pStyle w:val="Code"/>
      </w:pPr>
      <w:r>
        <w:t>to, 22</w:t>
      </w:r>
    </w:p>
    <w:p w:rsidR="00DD22BC" w:rsidRDefault="00DD22BC" w:rsidP="00DD22BC">
      <w:pPr>
        <w:pStyle w:val="Code"/>
      </w:pPr>
      <w:r>
        <w:t>yertle, 19</w:t>
      </w:r>
    </w:p>
    <w:p w:rsidR="00DD22BC" w:rsidRDefault="00DD22BC" w:rsidP="00DD22BC">
      <w:pPr>
        <w:pStyle w:val="Code"/>
      </w:pPr>
      <w:r>
        <w:t>all, 19</w:t>
      </w:r>
    </w:p>
    <w:p w:rsidR="00DD22BC" w:rsidRDefault="00DD22BC" w:rsidP="00DD22BC">
      <w:pPr>
        <w:pStyle w:val="Code"/>
      </w:pPr>
      <w:r>
        <w:t>in, 19</w:t>
      </w:r>
    </w:p>
    <w:p w:rsidR="00DD22BC" w:rsidRDefault="00DD22BC" w:rsidP="00DD22BC">
      <w:pPr>
        <w:pStyle w:val="Code"/>
      </w:pPr>
      <w:r>
        <w:t>turtle, 18</w:t>
      </w:r>
    </w:p>
    <w:p w:rsidR="00DD22BC" w:rsidRDefault="00DD22BC" w:rsidP="00DD22BC">
      <w:pPr>
        <w:pStyle w:val="Code"/>
      </w:pPr>
      <w:r>
        <w:t>m, 16</w:t>
      </w:r>
    </w:p>
    <w:p w:rsidR="00DD22BC" w:rsidRDefault="00DD22BC" w:rsidP="00DD22BC">
      <w:pPr>
        <w:pStyle w:val="Code"/>
      </w:pPr>
      <w:r>
        <w:t>turtles, 15</w:t>
      </w:r>
    </w:p>
    <w:p w:rsidR="00DD22BC" w:rsidRDefault="00DD22BC" w:rsidP="00DD22BC">
      <w:pPr>
        <w:pStyle w:val="Code"/>
      </w:pPr>
      <w:r>
        <w:t>you, 15</w:t>
      </w:r>
    </w:p>
    <w:p w:rsidR="00DD22BC" w:rsidRDefault="00DD22BC" w:rsidP="00DD22BC">
      <w:pPr>
        <w:pStyle w:val="Code"/>
      </w:pPr>
      <w:r>
        <w:t>one, 15</w:t>
      </w:r>
    </w:p>
    <w:p w:rsidR="00DD22BC" w:rsidRDefault="00DD22BC" w:rsidP="00DD22BC">
      <w:pPr>
        <w:pStyle w:val="Code"/>
      </w:pPr>
      <w:r>
        <w:t>s, 12</w:t>
      </w:r>
    </w:p>
    <w:p w:rsidR="00DD22BC" w:rsidRDefault="00DD22BC" w:rsidP="00DD22BC">
      <w:pPr>
        <w:pStyle w:val="Code"/>
      </w:pPr>
      <w:r>
        <w:t>they, 12</w:t>
      </w:r>
    </w:p>
    <w:p w:rsidR="00DD22BC" w:rsidRDefault="00DD22BC" w:rsidP="00DD22BC">
      <w:pPr>
        <w:pStyle w:val="Code"/>
      </w:pPr>
      <w:r>
        <w:t>my, 12</w:t>
      </w:r>
    </w:p>
    <w:p w:rsidR="00DD22BC" w:rsidRDefault="00DD22BC" w:rsidP="00DD22BC">
      <w:pPr>
        <w:pStyle w:val="Code"/>
      </w:pPr>
      <w:r>
        <w:t>was, 11</w:t>
      </w:r>
    </w:p>
    <w:p w:rsidR="00DD22BC" w:rsidRDefault="00DD22BC" w:rsidP="00DD22BC">
      <w:pPr>
        <w:pStyle w:val="Code"/>
      </w:pPr>
      <w:r>
        <w:t>up, 11</w:t>
      </w:r>
    </w:p>
    <w:p w:rsidR="00DD22BC" w:rsidRDefault="00DD22BC" w:rsidP="00DD22BC">
      <w:pPr>
        <w:pStyle w:val="Code"/>
      </w:pPr>
      <w:r>
        <w:t>them, 11</w:t>
      </w:r>
    </w:p>
    <w:p w:rsidR="00DD22BC" w:rsidRDefault="00DD22BC" w:rsidP="00DD22BC">
      <w:pPr>
        <w:pStyle w:val="Code"/>
      </w:pPr>
      <w:r>
        <w:t>throne, 10</w:t>
      </w:r>
    </w:p>
    <w:p w:rsidR="00DD22BC" w:rsidRDefault="00DD22BC" w:rsidP="00DD22BC">
      <w:pPr>
        <w:pStyle w:val="Code"/>
      </w:pPr>
      <w:r>
        <w:t>it, 10</w:t>
      </w:r>
    </w:p>
    <w:p w:rsidR="00DD22BC" w:rsidRDefault="00DD22BC" w:rsidP="00DD22BC">
      <w:pPr>
        <w:pStyle w:val="Code"/>
      </w:pPr>
      <w:r>
        <w:t>going, 10</w:t>
      </w:r>
    </w:p>
    <w:p w:rsidR="00DD22BC" w:rsidRDefault="00DD22BC" w:rsidP="00DD22BC">
      <w:pPr>
        <w:pStyle w:val="Code"/>
      </w:pPr>
      <w:r>
        <w:t>his, 10</w:t>
      </w:r>
    </w:p>
    <w:p w:rsidR="00DD22BC" w:rsidRDefault="00DD22BC" w:rsidP="00DD22BC">
      <w:pPr>
        <w:pStyle w:val="Code"/>
      </w:pPr>
      <w:r>
        <w:t>but, 9</w:t>
      </w:r>
    </w:p>
    <w:p w:rsidR="00DD22BC" w:rsidRDefault="00DD22BC" w:rsidP="00DD22BC">
      <w:pPr>
        <w:pStyle w:val="Code"/>
      </w:pPr>
      <w:r>
        <w:t>on, 9</w:t>
      </w:r>
    </w:p>
    <w:p w:rsidR="00DD22BC" w:rsidRDefault="00DD22BC" w:rsidP="00DD22BC">
      <w:pPr>
        <w:pStyle w:val="Code"/>
      </w:pPr>
      <w:r>
        <w:t>see, 9</w:t>
      </w:r>
    </w:p>
    <w:p w:rsidR="00DD22BC" w:rsidRDefault="00DD22BC" w:rsidP="00DD22BC">
      <w:pPr>
        <w:pStyle w:val="Code"/>
      </w:pPr>
      <w:r>
        <w:t>t, 9</w:t>
      </w:r>
    </w:p>
    <w:p w:rsidR="00DD22BC" w:rsidRDefault="00DD22BC" w:rsidP="00DD22BC">
      <w:pPr>
        <w:pStyle w:val="Code"/>
      </w:pPr>
      <w:r>
        <w:t>down, 8</w:t>
      </w:r>
    </w:p>
    <w:p w:rsidR="00DD22BC" w:rsidRDefault="00DD22BC" w:rsidP="00DD22BC">
      <w:pPr>
        <w:pStyle w:val="Code"/>
      </w:pPr>
      <w:r>
        <w:t>here, 8</w:t>
      </w:r>
    </w:p>
    <w:p w:rsidR="00DD22BC" w:rsidRDefault="00DD22BC" w:rsidP="00DD22BC">
      <w:pPr>
        <w:pStyle w:val="Code"/>
      </w:pPr>
      <w:r>
        <w:t>south, 8</w:t>
      </w:r>
    </w:p>
    <w:p w:rsidR="00DD22BC" w:rsidRDefault="00DD22BC" w:rsidP="00DD22BC">
      <w:pPr>
        <w:pStyle w:val="Code"/>
      </w:pPr>
      <w:r>
        <w:t>zax, 8</w:t>
      </w:r>
    </w:p>
    <w:p w:rsidR="00DD22BC" w:rsidRDefault="00DD22BC" w:rsidP="00DD22BC">
      <w:pPr>
        <w:pStyle w:val="Code"/>
      </w:pPr>
      <w:r>
        <w:t>ll, 8</w:t>
      </w:r>
    </w:p>
    <w:p w:rsidR="00DD22BC" w:rsidRDefault="00DD22BC" w:rsidP="00DD22BC">
      <w:pPr>
        <w:pStyle w:val="Code"/>
      </w:pPr>
      <w:r>
        <w:t>50.5176 %</w:t>
      </w:r>
    </w:p>
    <w:p w:rsidR="00DD22BC" w:rsidRPr="002C4B2E" w:rsidRDefault="00DD22BC" w:rsidP="00DD22BC">
      <w:pPr>
        <w:pStyle w:val="ListParagraph"/>
      </w:pPr>
      <w:r>
        <w:t>36 words are necessary for understanding 50% of the text, representing 8.53081% of the language.</w:t>
      </w:r>
      <w:r>
        <w:t xml:space="preserve"> (Some of these are not </w:t>
      </w:r>
      <w:r w:rsidR="003B7FF8">
        <w:t xml:space="preserve">real </w:t>
      </w:r>
      <w:bookmarkStart w:id="0" w:name="_GoBack"/>
      <w:bookmarkEnd w:id="0"/>
      <w:r>
        <w:t>words.)</w:t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>See computeEngGrad.m</w:t>
      </w:r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r w:rsidR="000C7820" w:rsidRPr="000C7820">
        <w:t>computeEngColor</w:t>
      </w:r>
      <w:r w:rsidR="000C7820">
        <w:t>.m</w:t>
      </w:r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r w:rsidR="0070185C" w:rsidRPr="0070185C">
        <w:t>computeEng.m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removeSeamV.m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addSeamV.m</w:t>
      </w:r>
    </w:p>
    <w:p w:rsid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seamV_DP.m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bestSeamV.m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reduceWidth.m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reduceHeight.m</w:t>
      </w:r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increaseWidth.m</w:t>
      </w:r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increaseHeight.m</w:t>
      </w:r>
    </w:p>
    <w:p w:rsidR="00E8768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intelligentResize.m</w:t>
      </w:r>
    </w:p>
    <w:p w:rsidR="00A85615" w:rsidRDefault="00A8561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 xml:space="preserve"> </w:t>
      </w:r>
    </w:p>
    <w:p w:rsidR="00A85615" w:rsidRDefault="00A85615" w:rsidP="00A85615">
      <w:pPr>
        <w:tabs>
          <w:tab w:val="left" w:pos="1410"/>
        </w:tabs>
        <w:ind w:left="720"/>
      </w:pPr>
      <w:r>
        <w:t>Cat:</w:t>
      </w:r>
    </w:p>
    <w:p w:rsidR="00A85615" w:rsidRDefault="00A85615" w:rsidP="00A85615">
      <w:pPr>
        <w:tabs>
          <w:tab w:val="left" w:pos="1410"/>
        </w:tabs>
        <w:ind w:left="720"/>
      </w:pPr>
      <w:r>
        <w:t>% totalCost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-1.0109e+06</w:t>
      </w:r>
    </w:p>
    <w:p w:rsidR="00A85615" w:rsidRDefault="00A85615" w:rsidP="00A85615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28612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Resiz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15" w:rsidRDefault="00A85615" w:rsidP="00A85615">
      <w:pPr>
        <w:tabs>
          <w:tab w:val="left" w:pos="1410"/>
        </w:tabs>
        <w:ind w:left="720"/>
      </w:pPr>
      <w:r>
        <w:t>Face:</w:t>
      </w:r>
    </w:p>
    <w:p w:rsidR="00A85615" w:rsidRDefault="00A85615" w:rsidP="00A85615">
      <w:pPr>
        <w:tabs>
          <w:tab w:val="left" w:pos="1410"/>
        </w:tabs>
        <w:ind w:left="720"/>
      </w:pPr>
      <w:r>
        <w:t>% totalCost =</w:t>
      </w:r>
    </w:p>
    <w:p w:rsidR="00A85615" w:rsidRDefault="00A85615" w:rsidP="00A85615">
      <w:pPr>
        <w:tabs>
          <w:tab w:val="left" w:pos="1410"/>
        </w:tabs>
        <w:ind w:left="720"/>
      </w:pPr>
      <w:r>
        <w:t>%</w:t>
      </w:r>
    </w:p>
    <w:p w:rsidR="00A85615" w:rsidRDefault="00A85615" w:rsidP="00A85615">
      <w:pPr>
        <w:tabs>
          <w:tab w:val="left" w:pos="1410"/>
        </w:tabs>
        <w:ind w:left="720"/>
      </w:pPr>
      <w:r>
        <w:t>%   -4.0257e+05</w:t>
      </w:r>
    </w:p>
    <w:p w:rsidR="002F1276" w:rsidRDefault="00A85615" w:rsidP="002F1276">
      <w:pPr>
        <w:tabs>
          <w:tab w:val="left" w:pos="1410"/>
        </w:tabs>
        <w:ind w:left="72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2276475" cy="165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Resiz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76" w:rsidRDefault="002F1276" w:rsidP="002F1276">
      <w:pPr>
        <w:pStyle w:val="Heading1"/>
      </w:pPr>
    </w:p>
    <w:p w:rsidR="002F1276" w:rsidRDefault="00FE5AFE" w:rsidP="002F1276">
      <w:pPr>
        <w:pStyle w:val="ListParagraph"/>
        <w:numPr>
          <w:ilvl w:val="0"/>
          <w:numId w:val="31"/>
        </w:numPr>
      </w:pPr>
      <w:r>
        <w:t xml:space="preserve"> </w:t>
      </w:r>
    </w:p>
    <w:p w:rsidR="00FE5AFE" w:rsidRDefault="00FE5AFE" w:rsidP="00FE5AFE">
      <w:pPr>
        <w:pStyle w:val="ListParagraph"/>
      </w:pPr>
      <w:r>
        <w:t>% sigma2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2.0833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W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1.0000    4.0000    0.7866</w:t>
      </w:r>
    </w:p>
    <w:p w:rsidR="00FE5AFE" w:rsidRDefault="00FE5AFE" w:rsidP="00FE5AFE">
      <w:pPr>
        <w:pStyle w:val="ListParagraph"/>
      </w:pPr>
      <w:r>
        <w:t>%     2.0000    5.0000    0.7866</w:t>
      </w:r>
    </w:p>
    <w:p w:rsidR="00FE5AFE" w:rsidRDefault="00FE5AFE" w:rsidP="00FE5AFE">
      <w:pPr>
        <w:pStyle w:val="ListParagraph"/>
      </w:pPr>
      <w:r>
        <w:t>%     3.0000    6.0000    0.3829</w:t>
      </w:r>
    </w:p>
    <w:p w:rsidR="00FE5AFE" w:rsidRDefault="00FE5AFE" w:rsidP="00FE5AFE">
      <w:pPr>
        <w:pStyle w:val="ListParagraph"/>
      </w:pPr>
      <w:r>
        <w:t>%     4.0000    7.0000    0.1153</w:t>
      </w:r>
    </w:p>
    <w:p w:rsidR="00FE5AFE" w:rsidRDefault="00FE5AFE" w:rsidP="00FE5AFE">
      <w:pPr>
        <w:pStyle w:val="ListParagraph"/>
      </w:pPr>
      <w:r>
        <w:t>%     5.0000    8.0000    0.7866</w:t>
      </w:r>
    </w:p>
    <w:p w:rsidR="00FE5AFE" w:rsidRDefault="00FE5AFE" w:rsidP="00FE5AFE">
      <w:pPr>
        <w:pStyle w:val="ListParagraph"/>
      </w:pPr>
      <w:r>
        <w:t>%     6.0000    9.0000    1.0000</w:t>
      </w:r>
    </w:p>
    <w:p w:rsidR="00FE5AFE" w:rsidRDefault="00FE5AFE" w:rsidP="00FE5AFE">
      <w:pPr>
        <w:pStyle w:val="ListParagraph"/>
      </w:pPr>
      <w:r>
        <w:t>%     1.0000    2.0000    0.7866</w:t>
      </w:r>
    </w:p>
    <w:p w:rsidR="00FE5AFE" w:rsidRDefault="00FE5AFE" w:rsidP="00FE5AFE">
      <w:pPr>
        <w:pStyle w:val="ListParagraph"/>
      </w:pPr>
      <w:r>
        <w:t>%     4.0000    5.0000    0.7866</w:t>
      </w:r>
    </w:p>
    <w:p w:rsidR="00FE5AFE" w:rsidRDefault="00FE5AFE" w:rsidP="00FE5AFE">
      <w:pPr>
        <w:pStyle w:val="ListParagraph"/>
      </w:pPr>
      <w:r>
        <w:t>%     7.0000    8.0000    0.7866</w:t>
      </w:r>
    </w:p>
    <w:p w:rsidR="00FE5AFE" w:rsidRDefault="00FE5AFE" w:rsidP="00FE5AFE">
      <w:pPr>
        <w:pStyle w:val="ListParagraph"/>
      </w:pPr>
      <w:r>
        <w:t>%     2.0000    3.0000    0.3829</w:t>
      </w:r>
    </w:p>
    <w:p w:rsidR="00FE5AFE" w:rsidRDefault="00FE5AFE" w:rsidP="00FE5AFE">
      <w:pPr>
        <w:pStyle w:val="ListParagraph"/>
      </w:pPr>
      <w:r>
        <w:t>%     5.0000    6.0000    0.7866</w:t>
      </w:r>
    </w:p>
    <w:p w:rsidR="00FE5AFE" w:rsidRDefault="00FE5AFE" w:rsidP="00FE5AFE">
      <w:pPr>
        <w:pStyle w:val="ListParagraph"/>
      </w:pPr>
      <w:r>
        <w:t>%     8.0000    9.0000    0.7866</w:t>
      </w:r>
    </w:p>
    <w:p w:rsidR="00FE5AFE" w:rsidRDefault="00FE5AFE" w:rsidP="00FE5AFE">
      <w:pPr>
        <w:pStyle w:val="ListParagraph"/>
      </w:pPr>
      <w:r>
        <w:t>%     4.0000    1.0000    0.7866</w:t>
      </w:r>
    </w:p>
    <w:p w:rsidR="00FE5AFE" w:rsidRDefault="00FE5AFE" w:rsidP="00FE5AFE">
      <w:pPr>
        <w:pStyle w:val="ListParagraph"/>
      </w:pPr>
      <w:r>
        <w:t>%     5.0000    2.0000    0.7866</w:t>
      </w:r>
    </w:p>
    <w:p w:rsidR="00FE5AFE" w:rsidRDefault="00FE5AFE" w:rsidP="00FE5AFE">
      <w:pPr>
        <w:pStyle w:val="ListParagraph"/>
      </w:pPr>
      <w:r>
        <w:t>%     6.0000    3.0000    0.3829</w:t>
      </w:r>
    </w:p>
    <w:p w:rsidR="00FE5AFE" w:rsidRDefault="00FE5AFE" w:rsidP="00FE5AFE">
      <w:pPr>
        <w:pStyle w:val="ListParagraph"/>
      </w:pPr>
      <w:r>
        <w:t>%     7.0000    4.0000    0.1153</w:t>
      </w:r>
    </w:p>
    <w:p w:rsidR="00FE5AFE" w:rsidRDefault="00FE5AFE" w:rsidP="00FE5AFE">
      <w:pPr>
        <w:pStyle w:val="ListParagraph"/>
      </w:pPr>
      <w:r>
        <w:t>%     8.0000    5.0000    0.7866</w:t>
      </w:r>
    </w:p>
    <w:p w:rsidR="00FE5AFE" w:rsidRDefault="00FE5AFE" w:rsidP="00FE5AFE">
      <w:pPr>
        <w:pStyle w:val="ListParagraph"/>
      </w:pPr>
      <w:r>
        <w:t>%     9.0000    6.0000    1.0000</w:t>
      </w:r>
    </w:p>
    <w:p w:rsidR="00FE5AFE" w:rsidRDefault="00FE5AFE" w:rsidP="00FE5AFE">
      <w:pPr>
        <w:pStyle w:val="ListParagraph"/>
      </w:pPr>
      <w:r>
        <w:t>%     2.0000    1.0000    0.7866</w:t>
      </w:r>
    </w:p>
    <w:p w:rsidR="00FE5AFE" w:rsidRDefault="00FE5AFE" w:rsidP="00FE5AFE">
      <w:pPr>
        <w:pStyle w:val="ListParagraph"/>
      </w:pPr>
      <w:r>
        <w:t>%     5.0000    4.0000    0.7866</w:t>
      </w:r>
    </w:p>
    <w:p w:rsidR="00FE5AFE" w:rsidRDefault="00FE5AFE" w:rsidP="00FE5AFE">
      <w:pPr>
        <w:pStyle w:val="ListParagraph"/>
      </w:pPr>
      <w:r>
        <w:t>%     8.0000    7.0000    0.7866</w:t>
      </w:r>
    </w:p>
    <w:p w:rsidR="00FE5AFE" w:rsidRDefault="00FE5AFE" w:rsidP="00FE5AFE">
      <w:pPr>
        <w:pStyle w:val="ListParagraph"/>
      </w:pPr>
      <w:r>
        <w:t>%     3.0000    2.0000    0.3829</w:t>
      </w:r>
    </w:p>
    <w:p w:rsidR="00FE5AFE" w:rsidRDefault="00FE5AFE" w:rsidP="00FE5AFE">
      <w:pPr>
        <w:pStyle w:val="ListParagraph"/>
      </w:pPr>
      <w:r>
        <w:t>%     6.0000    5.0000    0.7866</w:t>
      </w:r>
    </w:p>
    <w:p w:rsidR="00FE5AFE" w:rsidRDefault="00FE5AFE" w:rsidP="00FE5AFE">
      <w:pPr>
        <w:pStyle w:val="ListParagraph"/>
      </w:pPr>
      <w:r>
        <w:t>%     9.0000    8.0000    0.7866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segm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3</w:t>
      </w:r>
      <w:r w:rsidR="003661F5">
        <w:rPr>
          <w:rFonts w:ascii="Tahoma" w:hAnsi="Tahoma" w:cs="Tahoma"/>
        </w:rPr>
        <w:t xml:space="preserve"> x </w:t>
      </w:r>
      <w:r>
        <w:t>3 logical array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0   0</w:t>
      </w:r>
    </w:p>
    <w:p w:rsidR="00FE5AFE" w:rsidRDefault="00FE5AFE" w:rsidP="00FE5AFE">
      <w:pPr>
        <w:pStyle w:val="ListParagraph"/>
      </w:pPr>
      <w:r>
        <w:t>%    0   1   1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e2 =</w:t>
      </w:r>
    </w:p>
    <w:p w:rsidR="00FE5AFE" w:rsidRDefault="00FE5AFE" w:rsidP="00FE5AFE">
      <w:pPr>
        <w:pStyle w:val="ListParagraph"/>
      </w:pPr>
      <w:r>
        <w:t xml:space="preserve">% </w:t>
      </w:r>
    </w:p>
    <w:p w:rsidR="00FE5AFE" w:rsidRDefault="00FE5AFE" w:rsidP="00FE5AFE">
      <w:pPr>
        <w:pStyle w:val="ListParagraph"/>
      </w:pPr>
      <w:r>
        <w:t>%     1.5524</w:t>
      </w:r>
    </w:p>
    <w:p w:rsidR="00FE5AFE" w:rsidRDefault="00FE5AFE" w:rsidP="00FE5AFE">
      <w:pPr>
        <w:pStyle w:val="ListParagraph"/>
      </w:pPr>
    </w:p>
    <w:p w:rsidR="00FE5AFE" w:rsidRDefault="00FE5AFE" w:rsidP="00FE5AFE">
      <w:pPr>
        <w:pStyle w:val="Heading1"/>
      </w:pPr>
    </w:p>
    <w:p w:rsidR="00C8682D" w:rsidRDefault="00C8682D" w:rsidP="00C8682D">
      <w:r>
        <w:t>After a while of experimentation, my favorite modification thus far is what I call “</w:t>
      </w:r>
      <w:r w:rsidRPr="00C8682D">
        <w:rPr>
          <w:i/>
        </w:rPr>
        <w:t>intelligentRemove.m</w:t>
      </w:r>
      <w:r>
        <w:t>.” Here, instead of intelligently finding seams of low energy to use to preserve the</w:t>
      </w:r>
      <w:r w:rsidR="001315C8">
        <w:t xml:space="preserve"> foreground content of the picture, this program does the opposite—it intelligently finds seams of high energy to preserve the background of the image. I chose to implement this by simply inverting the </w:t>
      </w:r>
      <w:r w:rsidR="001315C8">
        <w:rPr>
          <w:i/>
        </w:rPr>
        <w:t>computeEng</w:t>
      </w:r>
      <w:r w:rsidR="001315C8">
        <w:t xml:space="preserve"> function </w:t>
      </w:r>
      <w:r w:rsidR="00A10EF3">
        <w:t>by multiplying it by -1.</w:t>
      </w:r>
    </w:p>
    <w:p w:rsidR="00A10EF3" w:rsidRDefault="00A10EF3" w:rsidP="00C8682D">
      <w:r>
        <w:t>Before:</w:t>
      </w:r>
    </w:p>
    <w:p w:rsidR="00A10EF3" w:rsidRDefault="00A10EF3" w:rsidP="00A10EF3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4238625" cy="2886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3" w:rsidRDefault="00A10EF3" w:rsidP="00A10EF3">
      <w:r>
        <w:t>After:</w:t>
      </w:r>
    </w:p>
    <w:p w:rsidR="00A10EF3" w:rsidRPr="001315C8" w:rsidRDefault="00A10EF3" w:rsidP="00A10EF3">
      <w:r>
        <w:rPr>
          <w:noProof/>
          <w:lang w:val="en-CA" w:eastAsia="en-CA"/>
        </w:rPr>
        <w:drawing>
          <wp:inline distT="0" distB="0" distL="0" distR="0">
            <wp:extent cx="40481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p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F3" w:rsidRPr="001315C8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BA5" w:rsidRDefault="006B5BA5" w:rsidP="00554418">
      <w:pPr>
        <w:spacing w:after="0" w:line="240" w:lineRule="auto"/>
      </w:pPr>
      <w:r>
        <w:separator/>
      </w:r>
    </w:p>
  </w:endnote>
  <w:endnote w:type="continuationSeparator" w:id="0">
    <w:p w:rsidR="006B5BA5" w:rsidRDefault="006B5BA5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BA5" w:rsidRDefault="006B5BA5" w:rsidP="00554418">
      <w:pPr>
        <w:spacing w:after="0" w:line="240" w:lineRule="auto"/>
      </w:pPr>
      <w:r>
        <w:separator/>
      </w:r>
    </w:p>
  </w:footnote>
  <w:footnote w:type="continuationSeparator" w:id="0">
    <w:p w:rsidR="006B5BA5" w:rsidRDefault="006B5BA5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5F8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739B4"/>
    <w:multiLevelType w:val="hybridMultilevel"/>
    <w:tmpl w:val="73BA13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374BB"/>
    <w:multiLevelType w:val="hybridMultilevel"/>
    <w:tmpl w:val="0CEE599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1"/>
  </w:num>
  <w:num w:numId="14">
    <w:abstractNumId w:val="6"/>
  </w:num>
  <w:num w:numId="15">
    <w:abstractNumId w:val="1"/>
  </w:num>
  <w:num w:numId="16">
    <w:abstractNumId w:val="18"/>
  </w:num>
  <w:num w:numId="17">
    <w:abstractNumId w:val="16"/>
  </w:num>
  <w:num w:numId="18">
    <w:abstractNumId w:val="15"/>
  </w:num>
  <w:num w:numId="19">
    <w:abstractNumId w:val="10"/>
  </w:num>
  <w:num w:numId="20">
    <w:abstractNumId w:val="9"/>
  </w:num>
  <w:num w:numId="21">
    <w:abstractNumId w:val="4"/>
  </w:num>
  <w:num w:numId="22">
    <w:abstractNumId w:val="17"/>
  </w:num>
  <w:num w:numId="23">
    <w:abstractNumId w:val="7"/>
  </w:num>
  <w:num w:numId="24">
    <w:abstractNumId w:val="5"/>
  </w:num>
  <w:num w:numId="25">
    <w:abstractNumId w:val="13"/>
  </w:num>
  <w:num w:numId="26">
    <w:abstractNumId w:val="14"/>
  </w:num>
  <w:num w:numId="27">
    <w:abstractNumId w:val="19"/>
  </w:num>
  <w:num w:numId="28">
    <w:abstractNumId w:val="3"/>
  </w:num>
  <w:num w:numId="29">
    <w:abstractNumId w:val="8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315C8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2F1276"/>
    <w:rsid w:val="00342996"/>
    <w:rsid w:val="003661F5"/>
    <w:rsid w:val="003739AA"/>
    <w:rsid w:val="003B7FF8"/>
    <w:rsid w:val="003C3911"/>
    <w:rsid w:val="003E1123"/>
    <w:rsid w:val="004A5FE8"/>
    <w:rsid w:val="004E1004"/>
    <w:rsid w:val="004F16E9"/>
    <w:rsid w:val="0050267A"/>
    <w:rsid w:val="00554418"/>
    <w:rsid w:val="005B71C7"/>
    <w:rsid w:val="00610393"/>
    <w:rsid w:val="00634153"/>
    <w:rsid w:val="006410B3"/>
    <w:rsid w:val="00645FD8"/>
    <w:rsid w:val="006B5BA5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C5D33"/>
    <w:rsid w:val="008F502F"/>
    <w:rsid w:val="00962C0F"/>
    <w:rsid w:val="00A04A33"/>
    <w:rsid w:val="00A10EF3"/>
    <w:rsid w:val="00A17BD9"/>
    <w:rsid w:val="00A56A62"/>
    <w:rsid w:val="00A83EF9"/>
    <w:rsid w:val="00A85615"/>
    <w:rsid w:val="00AC17CA"/>
    <w:rsid w:val="00AC7267"/>
    <w:rsid w:val="00AD5B12"/>
    <w:rsid w:val="00B11EE9"/>
    <w:rsid w:val="00B12FFA"/>
    <w:rsid w:val="00B76588"/>
    <w:rsid w:val="00BC3B5D"/>
    <w:rsid w:val="00C06055"/>
    <w:rsid w:val="00C8682D"/>
    <w:rsid w:val="00C86EEE"/>
    <w:rsid w:val="00DA0BCB"/>
    <w:rsid w:val="00DD0CD0"/>
    <w:rsid w:val="00DD22BC"/>
    <w:rsid w:val="00DF1B9F"/>
    <w:rsid w:val="00E87406"/>
    <w:rsid w:val="00E87685"/>
    <w:rsid w:val="00EB22A6"/>
    <w:rsid w:val="00EB7A13"/>
    <w:rsid w:val="00EE3BC9"/>
    <w:rsid w:val="00F27F24"/>
    <w:rsid w:val="00F70BDB"/>
    <w:rsid w:val="00F84DF0"/>
    <w:rsid w:val="00FC23B8"/>
    <w:rsid w:val="00FE5AFE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  <w:style w:type="paragraph" w:customStyle="1" w:styleId="Code">
    <w:name w:val="Code"/>
    <w:basedOn w:val="ListParagraph"/>
    <w:link w:val="CodeChar"/>
    <w:qFormat/>
    <w:rsid w:val="006410B3"/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0B3"/>
  </w:style>
  <w:style w:type="character" w:customStyle="1" w:styleId="CodeChar">
    <w:name w:val="Code Char"/>
    <w:basedOn w:val="ListParagraphChar"/>
    <w:link w:val="Code"/>
    <w:rsid w:val="006410B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4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/>
      <vt:lpstr/>
      <vt:lpstr/>
      <vt:lpstr/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4</cp:revision>
  <cp:lastPrinted>2017-02-13T04:35:00Z</cp:lastPrinted>
  <dcterms:created xsi:type="dcterms:W3CDTF">2017-04-05T00:57:00Z</dcterms:created>
  <dcterms:modified xsi:type="dcterms:W3CDTF">2017-04-05T01:01:00Z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